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E713" w14:textId="77777777" w:rsidR="007F30AE" w:rsidRPr="000E7483" w:rsidRDefault="007F30AE" w:rsidP="000E7483">
      <w:pPr>
        <w:pStyle w:val="Titre"/>
      </w:pPr>
      <w:r w:rsidRPr="000E7483">
        <w:t xml:space="preserve">Titre </w:t>
      </w:r>
      <w:r w:rsidR="008E05FB">
        <w:t xml:space="preserve">(nom) </w:t>
      </w:r>
      <w:r w:rsidRPr="000E7483">
        <w:t>du projet</w:t>
      </w:r>
    </w:p>
    <w:p w14:paraId="3F287E7F"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718062C7" wp14:editId="655A660D">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0F89A9A1"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2F3D30A6" w14:textId="77777777" w:rsidR="007F30AE" w:rsidRPr="000E7483" w:rsidRDefault="007F30AE" w:rsidP="000E7483">
      <w:pPr>
        <w:spacing w:before="2000"/>
        <w:jc w:val="center"/>
      </w:pPr>
      <w:r w:rsidRPr="000E7483">
        <w:t>Nom de l’auteur – Classe</w:t>
      </w:r>
    </w:p>
    <w:p w14:paraId="59801BC2" w14:textId="77777777" w:rsidR="007F30AE" w:rsidRPr="000E7483" w:rsidRDefault="007F30AE" w:rsidP="000E7483">
      <w:pPr>
        <w:jc w:val="center"/>
      </w:pPr>
      <w:r w:rsidRPr="000E7483">
        <w:t>Lieu</w:t>
      </w:r>
    </w:p>
    <w:p w14:paraId="22B5B7F2" w14:textId="77777777" w:rsidR="007F30AE" w:rsidRPr="000E7483" w:rsidRDefault="007F30AE" w:rsidP="000E7483">
      <w:pPr>
        <w:jc w:val="center"/>
      </w:pPr>
      <w:r w:rsidRPr="000E7483">
        <w:t>Durée</w:t>
      </w:r>
    </w:p>
    <w:p w14:paraId="305E89EB" w14:textId="77777777" w:rsidR="007F30AE" w:rsidRPr="000E7483" w:rsidRDefault="007F30AE" w:rsidP="000E7483">
      <w:pPr>
        <w:jc w:val="center"/>
      </w:pPr>
      <w:r w:rsidRPr="000E7483">
        <w:t>Nom du chef de projet</w:t>
      </w:r>
    </w:p>
    <w:p w14:paraId="35DDCF65" w14:textId="77777777" w:rsidR="007F30AE" w:rsidRPr="000E7483" w:rsidRDefault="007F30AE" w:rsidP="000E7483">
      <w:pPr>
        <w:jc w:val="center"/>
      </w:pPr>
      <w:r w:rsidRPr="000E7483">
        <w:t>(Nom et adresse du mandant)</w:t>
      </w:r>
    </w:p>
    <w:p w14:paraId="196A130F" w14:textId="77777777" w:rsidR="007F30AE" w:rsidRPr="007F30AE" w:rsidRDefault="007F30AE" w:rsidP="001764CE">
      <w:pPr>
        <w:pStyle w:val="Titre"/>
      </w:pPr>
      <w:r w:rsidRPr="00AA4393">
        <w:br w:type="page"/>
      </w:r>
      <w:r w:rsidRPr="007F30AE">
        <w:lastRenderedPageBreak/>
        <w:t>Table des matières</w:t>
      </w:r>
    </w:p>
    <w:p w14:paraId="1569F73A"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1D3E183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2335C3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765248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E36858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CADD1B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352C6AC"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99C9DF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8659CC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1D3D0631"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9235599"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B97B994"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6B74B4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0D03EB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4002840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B8F5443"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04A05AC5"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16C6F58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9C6448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641203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B7D473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021675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C86391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44901F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FDC6B8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6168A0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59BA73AE"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0F4B02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2616AF1F"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4F4901C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ED59D50"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400C92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4D3099E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5C8D257B"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DE3D579"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8814B1E" w14:textId="77777777" w:rsidR="00742484" w:rsidRDefault="00A65F0B">
      <w:r>
        <w:rPr>
          <w:rFonts w:cs="Arial"/>
          <w:i/>
          <w:iCs/>
          <w:caps/>
          <w:sz w:val="22"/>
          <w:szCs w:val="22"/>
        </w:rPr>
        <w:fldChar w:fldCharType="end"/>
      </w:r>
      <w:r w:rsidR="00742484">
        <w:br w:type="page"/>
      </w:r>
    </w:p>
    <w:p w14:paraId="332B6E4E"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243366DA" w14:textId="77777777" w:rsidR="008E53F9" w:rsidRPr="008E53F9" w:rsidRDefault="008E53F9" w:rsidP="008E53F9">
      <w:pPr>
        <w:pStyle w:val="Corpsdetexte"/>
      </w:pPr>
    </w:p>
    <w:p w14:paraId="27BC544A" w14:textId="77777777" w:rsidR="00753A51" w:rsidRDefault="00902523" w:rsidP="008E53F9">
      <w:pPr>
        <w:pStyle w:val="Titre2"/>
      </w:pPr>
      <w:bookmarkStart w:id="3" w:name="_Toc532179969"/>
      <w:bookmarkStart w:id="4" w:name="_Toc165969639"/>
      <w:bookmarkStart w:id="5" w:name="_Toc308526318"/>
      <w:r>
        <w:t>Description</w:t>
      </w:r>
      <w:bookmarkEnd w:id="5"/>
    </w:p>
    <w:p w14:paraId="7EFA686E" w14:textId="77777777" w:rsidR="0015167D" w:rsidRPr="0015167D" w:rsidRDefault="0015167D" w:rsidP="0015167D">
      <w:pPr>
        <w:pStyle w:val="Retraitcorpsdetexte"/>
      </w:pPr>
    </w:p>
    <w:p w14:paraId="3BA1E4AA" w14:textId="77777777" w:rsidR="00F93667" w:rsidRDefault="00F93667" w:rsidP="00F93667">
      <w:r>
        <w:t>Le but de ce projet est d’appliquer les apprentissages concernant l’orienté objet en c#.</w:t>
      </w:r>
    </w:p>
    <w:p w14:paraId="5DA5CC96" w14:textId="77777777" w:rsidR="00F32E5E" w:rsidRDefault="00F32E5E" w:rsidP="00F93667"/>
    <w:p w14:paraId="4CCE3130" w14:textId="72E98641" w:rsidR="00F93667" w:rsidRDefault="00F93667" w:rsidP="00F93667">
      <w:r>
        <w:t xml:space="preserve">Le cœur du projet est de créer un jeu vidéo ou un joueur sera dans un environnement ou lui et les </w:t>
      </w:r>
      <w:r w:rsidR="00D97A29">
        <w:t xml:space="preserve">ennemis </w:t>
      </w:r>
      <w:r>
        <w:t>pourrons se tirer dessus. Le but pour le joueur est de progresser dans le jeu pour atteindre le boss final, le tuer et remporter la partie.</w:t>
      </w:r>
    </w:p>
    <w:p w14:paraId="7E91F135" w14:textId="77777777" w:rsidR="0015167D" w:rsidRPr="00F664DF" w:rsidRDefault="0015167D" w:rsidP="0015167D">
      <w:pPr>
        <w:pStyle w:val="Retraitcorpsdetexte"/>
      </w:pPr>
    </w:p>
    <w:p w14:paraId="3FDF69B4" w14:textId="77777777" w:rsidR="00753A51" w:rsidRDefault="00902523" w:rsidP="008E53F9">
      <w:pPr>
        <w:pStyle w:val="Titre2"/>
      </w:pPr>
      <w:bookmarkStart w:id="6" w:name="_Toc308526319"/>
      <w:r>
        <w:t>Matériel et logiciels à disposition</w:t>
      </w:r>
      <w:bookmarkEnd w:id="6"/>
    </w:p>
    <w:p w14:paraId="048C5836" w14:textId="77777777" w:rsidR="00F32E5E" w:rsidRDefault="00F32E5E" w:rsidP="00F32E5E"/>
    <w:p w14:paraId="4CCB63C4" w14:textId="44C6DE1E" w:rsidR="0015167D" w:rsidRDefault="00F32E5E" w:rsidP="00F32E5E">
      <w:r>
        <w:t xml:space="preserve">Le jeu tournera sur Windows </w:t>
      </w:r>
      <w:proofErr w:type="spellStart"/>
      <w:r>
        <w:t>Form</w:t>
      </w:r>
      <w:proofErr w:type="spellEnd"/>
      <w:r>
        <w:t xml:space="preserve"> et se basera sur la version fournie par le chef de projet, nommé "scrolling".</w:t>
      </w:r>
    </w:p>
    <w:p w14:paraId="5240BB5A" w14:textId="77777777" w:rsidR="0015167D" w:rsidRPr="00F664DF" w:rsidRDefault="0015167D" w:rsidP="0015167D">
      <w:pPr>
        <w:pStyle w:val="Retraitcorpsdetexte"/>
      </w:pPr>
    </w:p>
    <w:p w14:paraId="18603DAB" w14:textId="77777777" w:rsidR="00753A51" w:rsidRDefault="00902523" w:rsidP="008E53F9">
      <w:pPr>
        <w:pStyle w:val="Titre2"/>
      </w:pPr>
      <w:bookmarkStart w:id="7" w:name="_Toc308526321"/>
      <w:r>
        <w:t>Cahier des charges</w:t>
      </w:r>
      <w:bookmarkEnd w:id="7"/>
    </w:p>
    <w:p w14:paraId="42C8D6D0" w14:textId="77777777" w:rsidR="0015167D" w:rsidRPr="00F664DF" w:rsidRDefault="0015167D" w:rsidP="00F664DF">
      <w:pPr>
        <w:pStyle w:val="Retraitcorpsdetexte3"/>
      </w:pPr>
    </w:p>
    <w:p w14:paraId="2DE5C2CE" w14:textId="77777777" w:rsidR="00753A51" w:rsidRDefault="00542CE3" w:rsidP="006E2CE8">
      <w:pPr>
        <w:pStyle w:val="Titre3"/>
      </w:pPr>
      <w:bookmarkStart w:id="8" w:name="_Toc308526324"/>
      <w:r w:rsidRPr="00EE16F0">
        <w:t>Fonctionnalités requises (du point de vue de l’utilisateur)</w:t>
      </w:r>
      <w:bookmarkEnd w:id="8"/>
    </w:p>
    <w:p w14:paraId="626F191F" w14:textId="77777777" w:rsidR="00F664DF" w:rsidRDefault="00F664DF" w:rsidP="00F664DF">
      <w:pPr>
        <w:pStyle w:val="Retraitcorpsdetexte3"/>
      </w:pPr>
    </w:p>
    <w:p w14:paraId="5B23B49E" w14:textId="3E06CC9F" w:rsidR="0015167D" w:rsidRDefault="00F32E5E" w:rsidP="00F32E5E">
      <w:r>
        <w:t xml:space="preserve">La grande majorité des fonctionnalités demander dans le cahier des charges sont présentent dans le programme. </w:t>
      </w:r>
      <w:r>
        <w:t xml:space="preserve">La seul qui n’est pas respecter, est le point a du point 7.3 du </w:t>
      </w:r>
      <w:r>
        <w:t>cahier</w:t>
      </w:r>
      <w:r>
        <w:t xml:space="preserve"> des charges</w:t>
      </w:r>
      <w:r>
        <w:t xml:space="preserve">, </w:t>
      </w:r>
      <w:r w:rsidR="00FA3FDF">
        <w:t xml:space="preserve">le fait que </w:t>
      </w:r>
      <w:r>
        <w:t>« </w:t>
      </w:r>
      <w:r w:rsidR="00FA3FDF">
        <w:t>minimum 5 obstacles […] être détruit » à été remplacer, avec l’accord du chef de projet, par un sol qui se déplace de droite à gauche.</w:t>
      </w:r>
    </w:p>
    <w:p w14:paraId="03D502FE" w14:textId="77777777" w:rsidR="0015167D" w:rsidRPr="00F664DF" w:rsidRDefault="0015167D" w:rsidP="00F664DF">
      <w:pPr>
        <w:pStyle w:val="Retraitcorpsdetexte3"/>
      </w:pPr>
    </w:p>
    <w:p w14:paraId="1DE08BD7" w14:textId="77777777" w:rsidR="00753A51" w:rsidRDefault="00753A51" w:rsidP="00EE55F0">
      <w:pPr>
        <w:pStyle w:val="Titre3"/>
      </w:pPr>
      <w:bookmarkStart w:id="9" w:name="_Toc308526325"/>
      <w:r w:rsidRPr="00EE16F0">
        <w:t>Contraintes</w:t>
      </w:r>
      <w:bookmarkEnd w:id="9"/>
    </w:p>
    <w:p w14:paraId="4A61681C" w14:textId="77777777" w:rsidR="00F664DF" w:rsidRDefault="00F664DF" w:rsidP="00F664DF">
      <w:pPr>
        <w:pStyle w:val="Retraitcorpsdetexte3"/>
      </w:pPr>
    </w:p>
    <w:p w14:paraId="15E3CC12" w14:textId="11F33A7F" w:rsidR="0015167D" w:rsidRDefault="00FA3FDF" w:rsidP="00FA3FDF">
      <w:r>
        <w:t>La contrainte principale est que le projet est réalisé sur Windows Forms, cela fait que le moteur est peu optimisé pour du jeu, très rigide et ne contiens pas d’aide au développement direct.</w:t>
      </w:r>
    </w:p>
    <w:p w14:paraId="63D28161" w14:textId="77777777" w:rsidR="00FA3FDF" w:rsidRDefault="00FA3FDF" w:rsidP="00FA3FDF"/>
    <w:p w14:paraId="7CE18B52" w14:textId="0C37F85F" w:rsidR="00FA3FDF" w:rsidRDefault="00FA3FDF" w:rsidP="00FA3FDF">
      <w:r>
        <w:t xml:space="preserve">Le jeu devant être codé en </w:t>
      </w:r>
      <w:proofErr w:type="spellStart"/>
      <w:r>
        <w:t>c#</w:t>
      </w:r>
      <w:proofErr w:type="spellEnd"/>
      <w:r>
        <w:t xml:space="preserve"> orienté objet, cela rajoute une difficulté d’apprentissage de cet orienté objet.</w:t>
      </w:r>
      <w:bookmarkStart w:id="10" w:name="_Toc308526331"/>
    </w:p>
    <w:p w14:paraId="6DFDC0FF" w14:textId="00A96057" w:rsidR="007F30AE" w:rsidRPr="007F30AE" w:rsidRDefault="007F30AE" w:rsidP="008E53F9">
      <w:pPr>
        <w:pStyle w:val="Titre1"/>
      </w:pPr>
      <w:r w:rsidRPr="007F30AE">
        <w:t>Planification</w:t>
      </w:r>
      <w:bookmarkEnd w:id="3"/>
      <w:bookmarkEnd w:id="4"/>
      <w:r w:rsidR="008E53F9">
        <w:t xml:space="preserve"> Initiale</w:t>
      </w:r>
      <w:bookmarkEnd w:id="10"/>
    </w:p>
    <w:p w14:paraId="752E78E5" w14:textId="77777777" w:rsidR="00FA3FDF" w:rsidRDefault="00FA3FDF" w:rsidP="00F93667">
      <w:bookmarkStart w:id="11" w:name="_Toc532179957"/>
      <w:bookmarkStart w:id="12" w:name="_Toc165969641"/>
      <w:bookmarkStart w:id="13" w:name="_Toc308526332"/>
    </w:p>
    <w:p w14:paraId="690234F4" w14:textId="7A4F9AB5" w:rsidR="00F93667" w:rsidRDefault="00F93667" w:rsidP="00F93667">
      <w:r>
        <w:t>Semaine 3</w:t>
      </w:r>
      <w:r w:rsidR="00FA3FDF">
        <w:t> :</w:t>
      </w:r>
    </w:p>
    <w:p w14:paraId="1DD62D4E" w14:textId="653A2CB1" w:rsidR="00FA3FDF" w:rsidRDefault="00F93667" w:rsidP="00F93667">
      <w:r>
        <w:t>Création de l’environnement de jeu</w:t>
      </w:r>
      <w:r w:rsidR="00FA3FDF">
        <w:t>.</w:t>
      </w:r>
    </w:p>
    <w:p w14:paraId="3332F12E" w14:textId="77777777" w:rsidR="00FA3FDF" w:rsidRDefault="00FA3FDF" w:rsidP="00F93667"/>
    <w:p w14:paraId="349770E6" w14:textId="77777777" w:rsidR="00FA3FDF" w:rsidRDefault="00FA3FDF" w:rsidP="00F93667">
      <w:r>
        <w:t>Semaine 4 :</w:t>
      </w:r>
    </w:p>
    <w:p w14:paraId="14B656CD" w14:textId="5FF4920E" w:rsidR="00F93667" w:rsidRDefault="00FA3FDF" w:rsidP="00F93667">
      <w:r>
        <w:t>C</w:t>
      </w:r>
      <w:r w:rsidR="00F93667">
        <w:t>réation du joueur</w:t>
      </w:r>
      <w:r>
        <w:t xml:space="preserve"> et des déplacements.</w:t>
      </w:r>
    </w:p>
    <w:p w14:paraId="5592659D" w14:textId="77777777" w:rsidR="00FA3FDF" w:rsidRDefault="00FA3FDF" w:rsidP="00F93667"/>
    <w:p w14:paraId="322CA800" w14:textId="1BE2BF4A" w:rsidR="00F93667" w:rsidRDefault="00F93667" w:rsidP="00F93667">
      <w:r>
        <w:t>Semaine 5</w:t>
      </w:r>
      <w:r w:rsidR="00FA3FDF">
        <w:t> :</w:t>
      </w:r>
    </w:p>
    <w:p w14:paraId="41FB4E7B" w14:textId="77777777" w:rsidR="00FA3FDF" w:rsidRDefault="00F93667" w:rsidP="00F93667">
      <w:r>
        <w:t>Déplacement</w:t>
      </w:r>
    </w:p>
    <w:p w14:paraId="26B1C0A3" w14:textId="77777777" w:rsidR="00FA3FDF" w:rsidRDefault="00FA3FDF" w:rsidP="00F93667"/>
    <w:p w14:paraId="1652EE87" w14:textId="77777777" w:rsidR="00FA3FDF" w:rsidRDefault="00FA3FDF" w:rsidP="00F93667">
      <w:r>
        <w:t xml:space="preserve">Semaine 6 : </w:t>
      </w:r>
    </w:p>
    <w:p w14:paraId="7635E44F" w14:textId="03D16523" w:rsidR="00F93667" w:rsidRDefault="00FA3FDF" w:rsidP="00F93667">
      <w:r>
        <w:t>T</w:t>
      </w:r>
      <w:r w:rsidR="00F93667">
        <w:t>irs et</w:t>
      </w:r>
      <w:r>
        <w:t xml:space="preserve"> intégration des</w:t>
      </w:r>
      <w:r w:rsidR="00F93667">
        <w:t xml:space="preserve"> points de vie</w:t>
      </w:r>
      <w:r>
        <w:t>.</w:t>
      </w:r>
    </w:p>
    <w:p w14:paraId="7D0DB135" w14:textId="77777777" w:rsidR="00FA3FDF" w:rsidRDefault="00FA3FDF" w:rsidP="00F93667"/>
    <w:p w14:paraId="0C84A283" w14:textId="6C511133" w:rsidR="00F93667" w:rsidRDefault="00F93667" w:rsidP="00F93667">
      <w:r>
        <w:t>Semaine 7 - 8</w:t>
      </w:r>
    </w:p>
    <w:p w14:paraId="575B4026" w14:textId="6B9FFB4C" w:rsidR="00F93667" w:rsidRPr="00DD2B1D" w:rsidRDefault="00F93667" w:rsidP="00F93667">
      <w:r>
        <w:t xml:space="preserve">Création des </w:t>
      </w:r>
      <w:r w:rsidR="00D97A29">
        <w:t xml:space="preserve">ennemis </w:t>
      </w:r>
      <w:r>
        <w:t>et leur comportement</w:t>
      </w:r>
      <w:r w:rsidR="00FA3FDF">
        <w:t>.</w:t>
      </w:r>
    </w:p>
    <w:p w14:paraId="0A637B32" w14:textId="77777777" w:rsidR="007F30AE" w:rsidRPr="007F30AE" w:rsidRDefault="007F30AE" w:rsidP="008E53F9">
      <w:pPr>
        <w:pStyle w:val="Titre1"/>
      </w:pPr>
      <w:bookmarkStart w:id="14" w:name="_Toc532179964"/>
      <w:bookmarkStart w:id="15" w:name="_Toc165969648"/>
      <w:bookmarkStart w:id="16" w:name="_Toc308526337"/>
      <w:bookmarkEnd w:id="11"/>
      <w:bookmarkEnd w:id="12"/>
      <w:bookmarkEnd w:id="13"/>
      <w:r w:rsidRPr="007F30AE">
        <w:lastRenderedPageBreak/>
        <w:t>Réalisation</w:t>
      </w:r>
      <w:bookmarkEnd w:id="14"/>
      <w:bookmarkEnd w:id="15"/>
      <w:bookmarkEnd w:id="16"/>
    </w:p>
    <w:p w14:paraId="2579DD92" w14:textId="77777777" w:rsidR="007F30AE" w:rsidRPr="007F30AE" w:rsidRDefault="007F30AE" w:rsidP="008E53F9">
      <w:pPr>
        <w:pStyle w:val="Titre2"/>
      </w:pPr>
      <w:bookmarkStart w:id="17" w:name="_Toc532179965"/>
      <w:bookmarkStart w:id="18" w:name="_Toc165969649"/>
      <w:bookmarkStart w:id="19" w:name="_Toc308526338"/>
      <w:r w:rsidRPr="007F30AE">
        <w:t>Dossier de Réalisation</w:t>
      </w:r>
      <w:bookmarkEnd w:id="17"/>
      <w:bookmarkEnd w:id="18"/>
      <w:bookmarkEnd w:id="19"/>
    </w:p>
    <w:p w14:paraId="7BE4266D" w14:textId="77777777" w:rsidR="00D73E44" w:rsidRDefault="00D73E44" w:rsidP="00FA3FDF"/>
    <w:p w14:paraId="51A507BE" w14:textId="70CDC81A" w:rsidR="00552D07" w:rsidRDefault="00FA3FDF" w:rsidP="00FA3FDF">
      <w:r>
        <w:t xml:space="preserve">Le jeu se base sur quelques grands principes : Le joueur et ses déplacements, les tirs, les </w:t>
      </w:r>
      <w:r w:rsidR="00D97A29">
        <w:t xml:space="preserve">ennemis </w:t>
      </w:r>
      <w:r>
        <w:t>et les points de vie.</w:t>
      </w:r>
    </w:p>
    <w:p w14:paraId="0AE713D5" w14:textId="77777777" w:rsidR="00FA3FDF" w:rsidRDefault="00FA3FDF" w:rsidP="00FA3FDF"/>
    <w:p w14:paraId="16F9BF37" w14:textId="6FE09EBE" w:rsidR="00D73E44" w:rsidRDefault="00D73E44" w:rsidP="00D73E44">
      <w:pPr>
        <w:pStyle w:val="Titre3"/>
      </w:pPr>
      <w:r>
        <w:t>Gameplay</w:t>
      </w:r>
    </w:p>
    <w:p w14:paraId="56D51D82" w14:textId="443B8E37" w:rsidR="00D97A29" w:rsidRDefault="00D73E44" w:rsidP="00D73E44">
      <w:r>
        <w:t xml:space="preserve">Le gameplay du jeu est relativement simple, des </w:t>
      </w:r>
      <w:r w:rsidR="00D97A29">
        <w:t xml:space="preserve">ennemis </w:t>
      </w:r>
      <w:r>
        <w:t xml:space="preserve">apparaissent et le joueur doit tirer dessus pour les éliminés et gagner des points (100 par ennemi). Une fois arriver à 2000 points le joueur gagne la partie. Les </w:t>
      </w:r>
      <w:r w:rsidR="00D97A29">
        <w:t xml:space="preserve">ennemis </w:t>
      </w:r>
    </w:p>
    <w:p w14:paraId="782E80E3" w14:textId="672A24DD" w:rsidR="00D73E44" w:rsidRPr="00D73E44" w:rsidRDefault="00D73E44" w:rsidP="00D73E44">
      <w:proofErr w:type="gramStart"/>
      <w:r>
        <w:t>tirs</w:t>
      </w:r>
      <w:proofErr w:type="gramEnd"/>
      <w:r>
        <w:t xml:space="preserve"> également et si la vie du joueur atteint 0 il a perdu la partie.</w:t>
      </w:r>
    </w:p>
    <w:p w14:paraId="70AD8452" w14:textId="03FC64A7" w:rsidR="00FA3FDF" w:rsidRDefault="00FA3FDF" w:rsidP="00FA3FDF">
      <w:pPr>
        <w:pStyle w:val="Titre3"/>
      </w:pPr>
      <w:r>
        <w:t>Le joueur</w:t>
      </w:r>
    </w:p>
    <w:p w14:paraId="54783881" w14:textId="6D0200CF" w:rsidR="00FA3FDF" w:rsidRDefault="00FA3FDF" w:rsidP="00D73E44">
      <w:r>
        <w:t xml:space="preserve">Le joueur est </w:t>
      </w:r>
      <w:r w:rsidR="00D73E44">
        <w:t>représenté</w:t>
      </w:r>
      <w:r>
        <w:t xml:space="preserve"> sur le </w:t>
      </w:r>
      <w:proofErr w:type="spellStart"/>
      <w:r>
        <w:t>AirSpace</w:t>
      </w:r>
      <w:proofErr w:type="spellEnd"/>
      <w:r>
        <w:t xml:space="preserve"> par </w:t>
      </w:r>
      <w:r w:rsidR="00D73E44">
        <w:t>un vaisseau que le joueur peut déplacer à l’aide des touche W, A, S et D. Le joueur est bloqué lors qu’il essaie de sortir de l’écran ou de descendre en dessous du sol.</w:t>
      </w:r>
    </w:p>
    <w:p w14:paraId="516985B0" w14:textId="2A219C7E" w:rsidR="00D73E44" w:rsidRDefault="00D73E44" w:rsidP="00D73E44">
      <w:pPr>
        <w:pStyle w:val="Titre3"/>
      </w:pPr>
      <w:r>
        <w:t>Tirs</w:t>
      </w:r>
    </w:p>
    <w:p w14:paraId="12088200" w14:textId="73621C23" w:rsidR="00D73E44" w:rsidRDefault="00D73E44" w:rsidP="00D73E44">
      <w:r>
        <w:t xml:space="preserve">Le jeu contient plusieurs types de tir, le joueur peut tirer des tirs normaux à l’infinie et des tirs de missiles, qui eux sont en nombre limité. Au début du jeu le joueur possède 3 missiles et lors qu’il en tire </w:t>
      </w:r>
      <w:r w:rsidRPr="00D73E44">
        <w:t xml:space="preserve">un, il est retiré de sa réserve. </w:t>
      </w:r>
      <w:r w:rsidR="00F419CA">
        <w:t xml:space="preserve">En tuant des </w:t>
      </w:r>
      <w:r w:rsidR="00D97A29">
        <w:t>ennemis</w:t>
      </w:r>
      <w:r w:rsidR="00F419CA">
        <w:t>, il a une chance sur quatre que l’</w:t>
      </w:r>
      <w:r w:rsidR="00D97A29">
        <w:t>ennemi</w:t>
      </w:r>
      <w:r w:rsidR="00F419CA">
        <w:t xml:space="preserve"> laisse tomber un objet missile </w:t>
      </w:r>
      <w:proofErr w:type="spellStart"/>
      <w:r w:rsidR="00F419CA">
        <w:t>ramassable</w:t>
      </w:r>
      <w:proofErr w:type="spellEnd"/>
      <w:r w:rsidR="00F419CA">
        <w:t xml:space="preserve"> par le joueur pour incrémenter sa réserve. Les missiles, s’ils touchent l’</w:t>
      </w:r>
      <w:r w:rsidR="00D97A29">
        <w:t>ennemi</w:t>
      </w:r>
      <w:r w:rsidR="00F419CA">
        <w:t>, lui retire trois points de vie contre un pour les tirs normaux. Les tirs basiques ont un temps de recharge de 0.4 seconde.</w:t>
      </w:r>
    </w:p>
    <w:p w14:paraId="2E2C028D" w14:textId="77777777" w:rsidR="003021FD" w:rsidRDefault="003021FD" w:rsidP="00D73E44"/>
    <w:p w14:paraId="45B9E819" w14:textId="51E7426E" w:rsidR="00F419CA" w:rsidRDefault="00F419CA" w:rsidP="00D73E44">
      <w:r>
        <w:t xml:space="preserve">Les </w:t>
      </w:r>
      <w:r w:rsidR="00D97A29">
        <w:t xml:space="preserve">ennemis </w:t>
      </w:r>
      <w:r>
        <w:t>de types "basic" et "front" ont des tirs qui parte en ligne droite de droite à gauche et disparaissent s’ils quittent l’écran ou touche le joueur.</w:t>
      </w:r>
    </w:p>
    <w:p w14:paraId="3C102B3D" w14:textId="77777777" w:rsidR="003021FD" w:rsidRDefault="003021FD" w:rsidP="00D73E44"/>
    <w:p w14:paraId="5C39FF52" w14:textId="17EC3B14" w:rsidR="00F419CA" w:rsidRDefault="00F419CA" w:rsidP="00D73E44">
      <w:r>
        <w:t xml:space="preserve">Les </w:t>
      </w:r>
      <w:r w:rsidR="00D97A29">
        <w:t xml:space="preserve">ennemis </w:t>
      </w:r>
      <w:r>
        <w:t xml:space="preserve">de type "sniper" </w:t>
      </w:r>
      <w:r>
        <w:t xml:space="preserve">tirent </w:t>
      </w:r>
      <w:r>
        <w:t xml:space="preserve">un rayon laser qui prends toute la largeur de </w:t>
      </w:r>
      <w:proofErr w:type="spellStart"/>
      <w:r>
        <w:t>AirSpace</w:t>
      </w:r>
      <w:proofErr w:type="spellEnd"/>
      <w:r>
        <w:t xml:space="preserve"> instantanément après leur tir.</w:t>
      </w:r>
    </w:p>
    <w:p w14:paraId="56EB6C8E" w14:textId="77777777" w:rsidR="003021FD" w:rsidRDefault="003021FD" w:rsidP="00D73E44"/>
    <w:p w14:paraId="02FE27A6" w14:textId="7ADEF5D8" w:rsidR="00F419CA" w:rsidRPr="00D73E44" w:rsidRDefault="00F419CA" w:rsidP="00D73E44">
      <w:r>
        <w:t xml:space="preserve">Les </w:t>
      </w:r>
      <w:r w:rsidR="00D97A29">
        <w:t xml:space="preserve">ennemis </w:t>
      </w:r>
      <w:r>
        <w:t>de type "tank" ne tirent pas.</w:t>
      </w:r>
    </w:p>
    <w:p w14:paraId="5526F57C" w14:textId="44669E25" w:rsidR="00D73E44" w:rsidRDefault="00D73E44" w:rsidP="00D73E44">
      <w:pPr>
        <w:pStyle w:val="Titre3"/>
      </w:pPr>
      <w:r>
        <w:t>Ennemis</w:t>
      </w:r>
    </w:p>
    <w:p w14:paraId="411E512C" w14:textId="7A316EBD" w:rsidR="00D73E44" w:rsidRDefault="00F419CA" w:rsidP="00F419CA">
      <w:r>
        <w:t>Il existe 4 type</w:t>
      </w:r>
      <w:r w:rsidR="003021FD">
        <w:t>s</w:t>
      </w:r>
      <w:r>
        <w:t xml:space="preserve"> d’</w:t>
      </w:r>
      <w:r w:rsidR="00D97A29">
        <w:t>ennemis</w:t>
      </w:r>
      <w:r w:rsidR="003021FD">
        <w:t>,</w:t>
      </w:r>
    </w:p>
    <w:p w14:paraId="1FED1F1F" w14:textId="1676905F" w:rsidR="003021FD" w:rsidRDefault="003021FD" w:rsidP="00F419CA">
      <w:r>
        <w:t xml:space="preserve">Les </w:t>
      </w:r>
      <w:r w:rsidR="00D97A29">
        <w:t xml:space="preserve">ennemis </w:t>
      </w:r>
      <w:r>
        <w:t xml:space="preserve">de type </w:t>
      </w:r>
      <w:r>
        <w:t>"basic"</w:t>
      </w:r>
      <w:r>
        <w:t xml:space="preserve"> bouge aléatoirement de haut en bas et reste sur une position latérale qui leur est propre et défini aléatoirement. Ils ne tirs que des tirs basiques.</w:t>
      </w:r>
    </w:p>
    <w:p w14:paraId="14CFA2C1" w14:textId="77777777" w:rsidR="00D97A29" w:rsidRDefault="00D97A29" w:rsidP="00F419CA"/>
    <w:p w14:paraId="1BDA8915" w14:textId="53ED6F2C" w:rsidR="003021FD" w:rsidRDefault="003021FD" w:rsidP="00F419CA">
      <w:r>
        <w:t xml:space="preserve">Les </w:t>
      </w:r>
      <w:r w:rsidR="00D97A29">
        <w:t xml:space="preserve">ennemis </w:t>
      </w:r>
      <w:r>
        <w:t xml:space="preserve">de type </w:t>
      </w:r>
      <w:r>
        <w:t>"front"</w:t>
      </w:r>
      <w:r>
        <w:t xml:space="preserve"> avance lentement vers la gauche de l’écran, en tirant des tirs basiques, puis retourne rapidement à droite de l’écran. Il se déplace légèrement de haut en bas puis remonte après avoir </w:t>
      </w:r>
      <w:r w:rsidR="00D97A29">
        <w:t>touché</w:t>
      </w:r>
      <w:r>
        <w:t xml:space="preserve"> le sol.</w:t>
      </w:r>
    </w:p>
    <w:p w14:paraId="25099836" w14:textId="77777777" w:rsidR="00D97A29" w:rsidRDefault="00D97A29" w:rsidP="00F419CA"/>
    <w:p w14:paraId="281FCB5F" w14:textId="5433D1E7" w:rsidR="003021FD" w:rsidRDefault="003021FD" w:rsidP="00F419CA">
      <w:r>
        <w:t xml:space="preserve">Les </w:t>
      </w:r>
      <w:r w:rsidR="00D97A29">
        <w:t xml:space="preserve">ennemis </w:t>
      </w:r>
      <w:r>
        <w:t>de type</w:t>
      </w:r>
      <w:r>
        <w:t xml:space="preserve"> </w:t>
      </w:r>
      <w:r>
        <w:t>"sniper"</w:t>
      </w:r>
      <w:r>
        <w:t xml:space="preserve"> choisissent aléatoirement une position puis s’y déplace et s’y arrête avant de tirer, puis recommence. Ils tirent des lasers qui font instantanément toute la largeur de l’écran.</w:t>
      </w:r>
    </w:p>
    <w:p w14:paraId="1E600944" w14:textId="77777777" w:rsidR="00D97A29" w:rsidRDefault="00D97A29" w:rsidP="00F419CA"/>
    <w:p w14:paraId="4BB6A572" w14:textId="5598066E" w:rsidR="003021FD" w:rsidRDefault="003021FD" w:rsidP="00F419CA">
      <w:r>
        <w:t xml:space="preserve">Les </w:t>
      </w:r>
      <w:r w:rsidR="00D97A29">
        <w:t xml:space="preserve">ennemis </w:t>
      </w:r>
      <w:r>
        <w:t>de type</w:t>
      </w:r>
      <w:r>
        <w:t xml:space="preserve"> </w:t>
      </w:r>
      <w:r>
        <w:t>"tank"</w:t>
      </w:r>
      <w:r>
        <w:t xml:space="preserve"> ne tire pas et possède uniquement un point de vie. En revanche, il n’est pas sensible aux tirs basiques et ne peux être vaincu uniquement à l’aide de missile.</w:t>
      </w:r>
    </w:p>
    <w:p w14:paraId="52D8DB55" w14:textId="77777777" w:rsidR="003021FD" w:rsidRDefault="003021FD" w:rsidP="00F419CA"/>
    <w:p w14:paraId="58E96674" w14:textId="333875DA" w:rsidR="003021FD" w:rsidRDefault="003021FD" w:rsidP="00F419CA">
      <w:r>
        <w:t xml:space="preserve">Les déplacements des différents ennemis ne leur </w:t>
      </w:r>
      <w:r w:rsidR="00C659BD">
        <w:t>permettent</w:t>
      </w:r>
      <w:r>
        <w:t xml:space="preserve"> pas, ni de sortir du </w:t>
      </w:r>
      <w:proofErr w:type="spellStart"/>
      <w:r>
        <w:t>AirSpace</w:t>
      </w:r>
      <w:proofErr w:type="spellEnd"/>
      <w:r>
        <w:t>, ni de passer sous le sol du niveau.</w:t>
      </w:r>
    </w:p>
    <w:p w14:paraId="263789A6" w14:textId="77777777" w:rsidR="003021FD" w:rsidRDefault="003021FD" w:rsidP="00F419CA"/>
    <w:p w14:paraId="49B26528" w14:textId="696CC295" w:rsidR="003021FD" w:rsidRPr="00D73E44" w:rsidRDefault="003021FD" w:rsidP="00F419CA">
      <w:r>
        <w:t>Au lancement du jeu, il y a 10 ennemis à l’écran, et il en apparait tout</w:t>
      </w:r>
      <w:r w:rsidR="00C659BD">
        <w:t>es</w:t>
      </w:r>
      <w:r>
        <w:t xml:space="preserve"> les 4 à 7 secondes.</w:t>
      </w:r>
    </w:p>
    <w:p w14:paraId="0E46EB1D" w14:textId="4776E836" w:rsidR="00D73E44" w:rsidRDefault="00D73E44" w:rsidP="00D73E44">
      <w:pPr>
        <w:pStyle w:val="Titre3"/>
      </w:pPr>
      <w:r>
        <w:lastRenderedPageBreak/>
        <w:t>Points de vie</w:t>
      </w:r>
    </w:p>
    <w:p w14:paraId="476341E4" w14:textId="783353BF" w:rsidR="00D73E44" w:rsidRDefault="00C659BD" w:rsidP="00C659BD">
      <w:r>
        <w:t>Chaque entité, que se soit joueur ou ennemi, possède des points de vie. Ces points de vie diminuent, sauf exception, au contacte des projectiles. Alors que les tirs basiques font un point de dégât, les missiles en font trois. Le joueur à la possibilité de se soigner en récupérant des objets de soin qui peuvent être lâché par les ennemis à leur mort.</w:t>
      </w:r>
    </w:p>
    <w:p w14:paraId="578F2AB0" w14:textId="088AA63F" w:rsidR="00C659BD" w:rsidRDefault="00C659BD" w:rsidP="00C659BD">
      <w:r>
        <w:t xml:space="preserve">Lors que les points de vie </w:t>
      </w:r>
      <w:r w:rsidR="00805B65">
        <w:t>arrivent</w:t>
      </w:r>
      <w:r>
        <w:t xml:space="preserve"> à zéro, un ennemi meurt et est </w:t>
      </w:r>
      <w:r w:rsidR="00805B65">
        <w:t xml:space="preserve">donc </w:t>
      </w:r>
      <w:r>
        <w:t>retirer du jeu</w:t>
      </w:r>
      <w:r w:rsidR="00805B65">
        <w:t>. Si les points de vie du joueur arrivent à zéro, la condition de défaite est remplie, donc le joueur explose et un message de défaite apparait.</w:t>
      </w:r>
    </w:p>
    <w:p w14:paraId="6DD401A5" w14:textId="36315E80" w:rsidR="007404F2" w:rsidRDefault="007404F2" w:rsidP="007404F2">
      <w:pPr>
        <w:pStyle w:val="Titre2"/>
      </w:pPr>
      <w:r>
        <w:t>Réalisation technique</w:t>
      </w:r>
    </w:p>
    <w:p w14:paraId="2768378E" w14:textId="77777777" w:rsidR="007404F2" w:rsidRPr="007404F2" w:rsidRDefault="007404F2" w:rsidP="007404F2">
      <w:pPr>
        <w:pStyle w:val="Retraitcorpsdetexte"/>
      </w:pPr>
    </w:p>
    <w:p w14:paraId="3E93966B" w14:textId="77777777" w:rsidR="007F30AE" w:rsidRPr="007F30AE" w:rsidRDefault="007F30AE" w:rsidP="008E53F9">
      <w:pPr>
        <w:pStyle w:val="Titre1"/>
      </w:pPr>
      <w:bookmarkStart w:id="20" w:name="_Toc165969653"/>
      <w:bookmarkStart w:id="21" w:name="_Toc308526342"/>
      <w:r w:rsidRPr="007F30AE">
        <w:t>Conclusion</w:t>
      </w:r>
      <w:bookmarkEnd w:id="20"/>
      <w:bookmarkEnd w:id="21"/>
    </w:p>
    <w:p w14:paraId="3EFE4A3B" w14:textId="77777777" w:rsidR="007F30AE" w:rsidRPr="00152A26" w:rsidRDefault="007F30AE" w:rsidP="008E53F9">
      <w:pPr>
        <w:pStyle w:val="Titre2"/>
      </w:pPr>
      <w:bookmarkStart w:id="22" w:name="_Toc165969654"/>
      <w:bookmarkStart w:id="23" w:name="_Toc308526343"/>
      <w:r w:rsidRPr="00152A26">
        <w:t xml:space="preserve">Bilan des </w:t>
      </w:r>
      <w:bookmarkEnd w:id="22"/>
      <w:r w:rsidR="008E53F9">
        <w:t>fonctionnalités demandées</w:t>
      </w:r>
      <w:bookmarkEnd w:id="23"/>
    </w:p>
    <w:p w14:paraId="3C729E96"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143AC294"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2D475254" w14:textId="77777777" w:rsidR="007F30AE" w:rsidRPr="007F30AE" w:rsidRDefault="007F30AE" w:rsidP="008E53F9">
      <w:pPr>
        <w:pStyle w:val="Titre2"/>
      </w:pPr>
      <w:bookmarkStart w:id="24" w:name="_Toc165969655"/>
      <w:bookmarkStart w:id="25" w:name="_Toc308526344"/>
      <w:r w:rsidRPr="007F30AE">
        <w:t>Bilan de la planification</w:t>
      </w:r>
      <w:bookmarkEnd w:id="24"/>
      <w:bookmarkEnd w:id="25"/>
    </w:p>
    <w:p w14:paraId="242E1A96"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17BEBD91" w14:textId="77777777" w:rsidR="007F30AE" w:rsidRPr="007F30AE" w:rsidRDefault="007F30AE" w:rsidP="008E53F9">
      <w:pPr>
        <w:pStyle w:val="Titre2"/>
      </w:pPr>
      <w:bookmarkStart w:id="26" w:name="_Toc165969656"/>
      <w:bookmarkStart w:id="27" w:name="_Toc308526345"/>
      <w:r w:rsidRPr="007F30AE">
        <w:t>Bilan personnel</w:t>
      </w:r>
      <w:bookmarkEnd w:id="26"/>
      <w:bookmarkEnd w:id="27"/>
    </w:p>
    <w:p w14:paraId="0B7B2BAF"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0F47A16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A07DB89"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2A7DFEEC" w14:textId="77777777" w:rsidR="00A3107E" w:rsidRPr="00920F4E" w:rsidRDefault="00A3107E" w:rsidP="0015167D">
      <w:pPr>
        <w:pStyle w:val="Informations"/>
        <w:numPr>
          <w:ilvl w:val="5"/>
          <w:numId w:val="24"/>
        </w:numPr>
      </w:pPr>
      <w:r w:rsidRPr="00920F4E">
        <w:t>Qu’est que ce projet m’a appris ?</w:t>
      </w:r>
    </w:p>
    <w:p w14:paraId="3EA969A5"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0446A47B" w14:textId="77777777" w:rsidR="00A3107E" w:rsidRPr="00920F4E" w:rsidRDefault="00A3107E" w:rsidP="0015167D">
      <w:pPr>
        <w:pStyle w:val="Informations"/>
        <w:numPr>
          <w:ilvl w:val="5"/>
          <w:numId w:val="24"/>
        </w:numPr>
      </w:pPr>
      <w:r w:rsidRPr="00920F4E">
        <w:t>Remerciements, signature, etc.</w:t>
      </w:r>
    </w:p>
    <w:p w14:paraId="2520A561" w14:textId="77777777" w:rsidR="007F30AE" w:rsidRPr="007F30AE" w:rsidRDefault="007F30AE" w:rsidP="008E53F9">
      <w:pPr>
        <w:pStyle w:val="Titre1"/>
      </w:pPr>
      <w:bookmarkStart w:id="28" w:name="_Toc532179971"/>
      <w:bookmarkStart w:id="29" w:name="_Toc165969657"/>
      <w:bookmarkStart w:id="30" w:name="_Toc308526346"/>
      <w:r w:rsidRPr="007F30AE">
        <w:t>Divers</w:t>
      </w:r>
      <w:bookmarkEnd w:id="28"/>
      <w:bookmarkEnd w:id="29"/>
      <w:bookmarkEnd w:id="30"/>
    </w:p>
    <w:p w14:paraId="70753188" w14:textId="77777777" w:rsidR="007F30AE" w:rsidRPr="007F30AE" w:rsidRDefault="007F30AE" w:rsidP="008E53F9">
      <w:pPr>
        <w:pStyle w:val="Titre2"/>
      </w:pPr>
      <w:bookmarkStart w:id="31" w:name="_Toc532179972"/>
      <w:bookmarkStart w:id="32" w:name="_Toc165969658"/>
      <w:bookmarkStart w:id="33" w:name="_Toc308526347"/>
      <w:r w:rsidRPr="007F30AE">
        <w:t>Journal de travail</w:t>
      </w:r>
      <w:bookmarkEnd w:id="31"/>
      <w:bookmarkEnd w:id="32"/>
      <w:bookmarkEnd w:id="33"/>
    </w:p>
    <w:p w14:paraId="5AFA308E" w14:textId="2DE5318D" w:rsidR="007F30AE" w:rsidRPr="00920F4E" w:rsidRDefault="00F93667" w:rsidP="00F93667">
      <w:r>
        <w:t>Voir fichier nommé "</w:t>
      </w:r>
      <w:r w:rsidRPr="00F93667">
        <w:t>T-P_POO-gillhorset-JournalTravail.</w:t>
      </w:r>
      <w:r>
        <w:t>pdf"</w:t>
      </w:r>
    </w:p>
    <w:p w14:paraId="101493D0" w14:textId="62565EB7" w:rsidR="00903FEF" w:rsidRPr="007F30AE" w:rsidRDefault="00903FEF" w:rsidP="008E53F9">
      <w:pPr>
        <w:pStyle w:val="Titre2"/>
      </w:pPr>
      <w:bookmarkStart w:id="34" w:name="_Toc308526349"/>
      <w:r>
        <w:t>Webographie</w:t>
      </w:r>
      <w:bookmarkEnd w:id="34"/>
    </w:p>
    <w:p w14:paraId="00774FEF" w14:textId="0FB003A3" w:rsidR="00903FEF" w:rsidRDefault="00D73E44" w:rsidP="00527A92">
      <w:r>
        <w:t>Les différents assets utilisés</w:t>
      </w:r>
      <w:r w:rsidR="00FA3FDF">
        <w:t xml:space="preserve"> </w:t>
      </w:r>
      <w:r w:rsidR="00527A92">
        <w:t>pour le jeu, viennent du</w:t>
      </w:r>
      <w:r w:rsidR="00FA3FDF">
        <w:t xml:space="preserve"> jeu "</w:t>
      </w:r>
      <w:proofErr w:type="spellStart"/>
      <w:r w:rsidR="00FA3FDF">
        <w:t>Gradius</w:t>
      </w:r>
      <w:proofErr w:type="spellEnd"/>
      <w:r w:rsidR="00FA3FDF">
        <w:t xml:space="preserve">" sortie sur la console de jeu NES en </w:t>
      </w:r>
      <w:r w:rsidR="00527A92" w:rsidRPr="00527A92">
        <w:t>1988</w:t>
      </w:r>
      <w:r w:rsidR="00527A92">
        <w:t>. Le gameplay s’en inspire également</w:t>
      </w:r>
      <w:r>
        <w:t>.</w:t>
      </w:r>
    </w:p>
    <w:p w14:paraId="0C1996F7" w14:textId="77777777" w:rsidR="00527A92" w:rsidRDefault="00527A92" w:rsidP="00527A92"/>
    <w:p w14:paraId="654E1A31" w14:textId="6C4B6426" w:rsidR="00527A92" w:rsidRDefault="00527A92" w:rsidP="00527A92">
      <w:hyperlink r:id="rId12" w:history="1">
        <w:r w:rsidRPr="006145B1">
          <w:rPr>
            <w:rStyle w:val="Lienhypertexte"/>
          </w:rPr>
          <w:t>https://learn.microsoft.com/en-us/dotnet/csharp/</w:t>
        </w:r>
      </w:hyperlink>
    </w:p>
    <w:p w14:paraId="0EF8F89E" w14:textId="3D3AB0BA" w:rsidR="00527A92" w:rsidRDefault="00527A92" w:rsidP="00527A92">
      <w:hyperlink r:id="rId13" w:history="1">
        <w:r w:rsidRPr="006145B1">
          <w:rPr>
            <w:rStyle w:val="Lienhypertexte"/>
          </w:rPr>
          <w:t>https://www.w3schools.com/cs</w:t>
        </w:r>
      </w:hyperlink>
    </w:p>
    <w:p w14:paraId="462B750E" w14:textId="77777777" w:rsidR="00527A92" w:rsidRPr="00920F4E" w:rsidRDefault="00527A92" w:rsidP="00527A92"/>
    <w:p w14:paraId="7C422E3B" w14:textId="77777777" w:rsidR="00903FEF" w:rsidRPr="007F30AE" w:rsidRDefault="00903FEF" w:rsidP="008E53F9">
      <w:pPr>
        <w:pStyle w:val="Titre1"/>
      </w:pPr>
      <w:bookmarkStart w:id="35" w:name="_Toc308526350"/>
      <w:r>
        <w:t>Annexes</w:t>
      </w:r>
      <w:bookmarkEnd w:id="35"/>
    </w:p>
    <w:p w14:paraId="11F4864C"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6CD0D02C"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1CF1B87"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215FC11E" w14:textId="57E9519F"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4519" w14:textId="77777777" w:rsidR="002A3250" w:rsidRDefault="002A3250">
      <w:r>
        <w:separator/>
      </w:r>
    </w:p>
  </w:endnote>
  <w:endnote w:type="continuationSeparator" w:id="0">
    <w:p w14:paraId="5644FBFB" w14:textId="77777777" w:rsidR="002A3250" w:rsidRDefault="002A3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9"/>
      <w:gridCol w:w="3028"/>
    </w:tblGrid>
    <w:tr w:rsidR="00AA4393" w:rsidRPr="00000197" w14:paraId="25C7344C" w14:textId="77777777" w:rsidTr="00E52B61">
      <w:trPr>
        <w:trHeight w:hRule="exact" w:val="227"/>
        <w:jc w:val="center"/>
      </w:trPr>
      <w:tc>
        <w:tcPr>
          <w:tcW w:w="3510" w:type="dxa"/>
          <w:vAlign w:val="center"/>
        </w:tcPr>
        <w:p w14:paraId="7AC9D8F9" w14:textId="77777777" w:rsidR="00AA4393" w:rsidRDefault="00AA4393" w:rsidP="00742484">
          <w:pPr>
            <w:pStyle w:val="-Pieddepage"/>
          </w:pPr>
          <w:r w:rsidRPr="00742484">
            <w:t>Auteur</w:t>
          </w:r>
          <w:r w:rsidRPr="00000197">
            <w:rPr>
              <w:rFonts w:cs="Arial"/>
              <w:szCs w:val="16"/>
            </w:rPr>
            <w:t> :</w:t>
          </w:r>
          <w:fldSimple w:instr=" AUTHOR   \* MERGEFORMAT ">
            <w:r w:rsidR="00441993" w:rsidRPr="00441993">
              <w:rPr>
                <w:rFonts w:cs="Arial"/>
                <w:noProof/>
                <w:szCs w:val="16"/>
              </w:rPr>
              <w:t>Gillian L'</w:t>
            </w:r>
            <w:r w:rsidR="00441993">
              <w:rPr>
                <w:noProof/>
              </w:rPr>
              <w:t xml:space="preserve"> Horset</w:t>
            </w:r>
          </w:fldSimple>
        </w:p>
        <w:p w14:paraId="2C95BB2C" w14:textId="77777777" w:rsidR="00AA4393" w:rsidRPr="00000197" w:rsidRDefault="00AA4393" w:rsidP="002D7D46">
          <w:pPr>
            <w:pStyle w:val="-Pieddepage"/>
            <w:rPr>
              <w:rFonts w:cs="Arial"/>
              <w:szCs w:val="16"/>
            </w:rPr>
          </w:pPr>
        </w:p>
      </w:tc>
      <w:tc>
        <w:tcPr>
          <w:tcW w:w="2680" w:type="dxa"/>
          <w:vAlign w:val="center"/>
        </w:tcPr>
        <w:p w14:paraId="073A646C" w14:textId="77777777" w:rsidR="00AA4393" w:rsidRPr="00000197" w:rsidRDefault="00AA4393" w:rsidP="00955930">
          <w:pPr>
            <w:pStyle w:val="-Pieddepage"/>
            <w:jc w:val="center"/>
            <w:rPr>
              <w:rFonts w:cs="Arial"/>
              <w:szCs w:val="16"/>
            </w:rPr>
          </w:pPr>
        </w:p>
      </w:tc>
      <w:tc>
        <w:tcPr>
          <w:tcW w:w="3096" w:type="dxa"/>
          <w:vAlign w:val="center"/>
        </w:tcPr>
        <w:p w14:paraId="662B4A1D"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41993">
            <w:rPr>
              <w:rFonts w:cs="Arial"/>
              <w:noProof/>
              <w:szCs w:val="16"/>
            </w:rPr>
            <w:t>29.10.2025</w:t>
          </w:r>
          <w:r w:rsidR="00A65F0B">
            <w:rPr>
              <w:rFonts w:cs="Arial"/>
              <w:szCs w:val="16"/>
            </w:rPr>
            <w:fldChar w:fldCharType="end"/>
          </w:r>
        </w:p>
      </w:tc>
    </w:tr>
    <w:tr w:rsidR="00AA4393" w:rsidRPr="00000197" w14:paraId="54B4F444" w14:textId="77777777" w:rsidTr="00E52B61">
      <w:trPr>
        <w:jc w:val="center"/>
      </w:trPr>
      <w:tc>
        <w:tcPr>
          <w:tcW w:w="3510" w:type="dxa"/>
          <w:vAlign w:val="center"/>
        </w:tcPr>
        <w:p w14:paraId="662E017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DFAA1A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631917DA"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41993">
            <w:rPr>
              <w:rFonts w:cs="Arial"/>
              <w:noProof/>
              <w:szCs w:val="16"/>
            </w:rPr>
            <w:t>04.09.2009 15:21</w:t>
          </w:r>
          <w:r w:rsidR="00A65F0B">
            <w:rPr>
              <w:rFonts w:cs="Arial"/>
              <w:szCs w:val="16"/>
            </w:rPr>
            <w:fldChar w:fldCharType="end"/>
          </w:r>
        </w:p>
      </w:tc>
    </w:tr>
    <w:tr w:rsidR="00AA4393" w:rsidRPr="00000197" w14:paraId="5AA43A86" w14:textId="77777777" w:rsidTr="00E52B61">
      <w:trPr>
        <w:jc w:val="center"/>
      </w:trPr>
      <w:tc>
        <w:tcPr>
          <w:tcW w:w="3510" w:type="dxa"/>
          <w:vAlign w:val="center"/>
        </w:tcPr>
        <w:p w14:paraId="3D0BA806" w14:textId="4579709E"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41993" w:rsidRPr="00441993">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93667">
            <w:rPr>
              <w:rFonts w:cs="Arial"/>
              <w:noProof/>
              <w:szCs w:val="16"/>
            </w:rPr>
            <w:t>29.10.2025 15:08</w:t>
          </w:r>
          <w:r w:rsidR="00A65F0B">
            <w:rPr>
              <w:rFonts w:cs="Arial"/>
              <w:szCs w:val="16"/>
            </w:rPr>
            <w:fldChar w:fldCharType="end"/>
          </w:r>
        </w:p>
      </w:tc>
      <w:tc>
        <w:tcPr>
          <w:tcW w:w="5776" w:type="dxa"/>
          <w:gridSpan w:val="2"/>
          <w:vAlign w:val="center"/>
        </w:tcPr>
        <w:p w14:paraId="0339C76C" w14:textId="77777777" w:rsidR="00AA4393" w:rsidRPr="00000197" w:rsidRDefault="00000000" w:rsidP="00955930">
          <w:pPr>
            <w:pStyle w:val="-Pieddepage"/>
            <w:jc w:val="right"/>
            <w:rPr>
              <w:rFonts w:cs="Arial"/>
              <w:szCs w:val="16"/>
            </w:rPr>
          </w:pPr>
          <w:fldSimple w:instr=" FILENAME  \* FirstCap  \* MERGEFORMAT ">
            <w:r w:rsidR="00441993" w:rsidRPr="00441993">
              <w:rPr>
                <w:rFonts w:cs="Arial"/>
                <w:noProof/>
                <w:szCs w:val="16"/>
              </w:rPr>
              <w:t>Document1</w:t>
            </w:r>
          </w:fldSimple>
        </w:p>
      </w:tc>
    </w:tr>
  </w:tbl>
  <w:p w14:paraId="6965FAAD"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995F" w14:textId="77777777" w:rsidR="002A3250" w:rsidRDefault="002A3250">
      <w:r>
        <w:separator/>
      </w:r>
    </w:p>
  </w:footnote>
  <w:footnote w:type="continuationSeparator" w:id="0">
    <w:p w14:paraId="2E762E33" w14:textId="77777777" w:rsidR="002A3250" w:rsidRDefault="002A32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1EB88CF4" w14:textId="77777777">
      <w:trPr>
        <w:trHeight w:val="536"/>
        <w:jc w:val="center"/>
      </w:trPr>
      <w:tc>
        <w:tcPr>
          <w:tcW w:w="2445" w:type="dxa"/>
          <w:vAlign w:val="center"/>
        </w:tcPr>
        <w:p w14:paraId="6AAACA1B" w14:textId="77777777" w:rsidR="00AA4393" w:rsidRDefault="00AA4393" w:rsidP="00E12AE5">
          <w:pPr>
            <w:pStyle w:val="ETML"/>
          </w:pPr>
          <w:r w:rsidRPr="00B4738A">
            <w:t>ETML</w:t>
          </w:r>
        </w:p>
      </w:tc>
      <w:tc>
        <w:tcPr>
          <w:tcW w:w="4560" w:type="dxa"/>
          <w:vAlign w:val="center"/>
        </w:tcPr>
        <w:p w14:paraId="35187042" w14:textId="77777777" w:rsidR="00AA4393" w:rsidRPr="00B4738A" w:rsidRDefault="00AA4393" w:rsidP="00B4738A"/>
      </w:tc>
      <w:tc>
        <w:tcPr>
          <w:tcW w:w="2283" w:type="dxa"/>
          <w:vAlign w:val="center"/>
        </w:tcPr>
        <w:p w14:paraId="059776E3" w14:textId="77777777" w:rsidR="00AA4393" w:rsidRDefault="00AA4393" w:rsidP="001D72BA">
          <w:pPr>
            <w:pStyle w:val="En-tte"/>
            <w:jc w:val="right"/>
          </w:pPr>
          <w:r>
            <w:rPr>
              <w:noProof/>
            </w:rPr>
            <w:drawing>
              <wp:inline distT="0" distB="0" distL="0" distR="0" wp14:anchorId="7C62B2D0" wp14:editId="7172CDB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9041FBE"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55pt;height:11.5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48477495">
    <w:abstractNumId w:val="11"/>
  </w:num>
  <w:num w:numId="2" w16cid:durableId="1553224086">
    <w:abstractNumId w:val="18"/>
  </w:num>
  <w:num w:numId="3" w16cid:durableId="1499078017">
    <w:abstractNumId w:val="15"/>
  </w:num>
  <w:num w:numId="4" w16cid:durableId="417943215">
    <w:abstractNumId w:val="34"/>
  </w:num>
  <w:num w:numId="5" w16cid:durableId="1547983150">
    <w:abstractNumId w:val="34"/>
  </w:num>
  <w:num w:numId="6" w16cid:durableId="2109308392">
    <w:abstractNumId w:val="15"/>
  </w:num>
  <w:num w:numId="7" w16cid:durableId="185871044">
    <w:abstractNumId w:val="15"/>
  </w:num>
  <w:num w:numId="8" w16cid:durableId="1114209955">
    <w:abstractNumId w:val="15"/>
  </w:num>
  <w:num w:numId="9" w16cid:durableId="724180426">
    <w:abstractNumId w:val="15"/>
  </w:num>
  <w:num w:numId="10" w16cid:durableId="1746342139">
    <w:abstractNumId w:val="34"/>
  </w:num>
  <w:num w:numId="11" w16cid:durableId="1308510474">
    <w:abstractNumId w:val="15"/>
  </w:num>
  <w:num w:numId="12" w16cid:durableId="102578658">
    <w:abstractNumId w:val="21"/>
  </w:num>
  <w:num w:numId="13" w16cid:durableId="426314953">
    <w:abstractNumId w:val="20"/>
  </w:num>
  <w:num w:numId="14" w16cid:durableId="1346326930">
    <w:abstractNumId w:val="19"/>
  </w:num>
  <w:num w:numId="15" w16cid:durableId="165290139">
    <w:abstractNumId w:val="16"/>
  </w:num>
  <w:num w:numId="16" w16cid:durableId="1572930924">
    <w:abstractNumId w:val="31"/>
  </w:num>
  <w:num w:numId="17" w16cid:durableId="1264921825">
    <w:abstractNumId w:val="26"/>
  </w:num>
  <w:num w:numId="18" w16cid:durableId="1651134262">
    <w:abstractNumId w:val="39"/>
  </w:num>
  <w:num w:numId="19" w16cid:durableId="871503838">
    <w:abstractNumId w:val="37"/>
  </w:num>
  <w:num w:numId="20" w16cid:durableId="813372925">
    <w:abstractNumId w:val="10"/>
  </w:num>
  <w:num w:numId="21" w16cid:durableId="727993437">
    <w:abstractNumId w:val="35"/>
  </w:num>
  <w:num w:numId="22" w16cid:durableId="656498792">
    <w:abstractNumId w:val="25"/>
  </w:num>
  <w:num w:numId="23" w16cid:durableId="84500468">
    <w:abstractNumId w:val="23"/>
  </w:num>
  <w:num w:numId="24" w16cid:durableId="207232214">
    <w:abstractNumId w:val="13"/>
  </w:num>
  <w:num w:numId="25" w16cid:durableId="1544556572">
    <w:abstractNumId w:val="17"/>
  </w:num>
  <w:num w:numId="26" w16cid:durableId="344670009">
    <w:abstractNumId w:val="12"/>
  </w:num>
  <w:num w:numId="27" w16cid:durableId="553199837">
    <w:abstractNumId w:val="30"/>
  </w:num>
  <w:num w:numId="28" w16cid:durableId="1595820286">
    <w:abstractNumId w:val="33"/>
  </w:num>
  <w:num w:numId="29" w16cid:durableId="780609408">
    <w:abstractNumId w:val="28"/>
  </w:num>
  <w:num w:numId="30" w16cid:durableId="1105272683">
    <w:abstractNumId w:val="29"/>
  </w:num>
  <w:num w:numId="31" w16cid:durableId="626131282">
    <w:abstractNumId w:val="36"/>
  </w:num>
  <w:num w:numId="32" w16cid:durableId="338653737">
    <w:abstractNumId w:val="8"/>
  </w:num>
  <w:num w:numId="33" w16cid:durableId="311562542">
    <w:abstractNumId w:val="3"/>
  </w:num>
  <w:num w:numId="34" w16cid:durableId="787310621">
    <w:abstractNumId w:val="2"/>
  </w:num>
  <w:num w:numId="35" w16cid:durableId="1258296042">
    <w:abstractNumId w:val="1"/>
  </w:num>
  <w:num w:numId="36" w16cid:durableId="550384475">
    <w:abstractNumId w:val="0"/>
  </w:num>
  <w:num w:numId="37" w16cid:durableId="944386283">
    <w:abstractNumId w:val="9"/>
  </w:num>
  <w:num w:numId="38" w16cid:durableId="2047095133">
    <w:abstractNumId w:val="7"/>
  </w:num>
  <w:num w:numId="39" w16cid:durableId="1670208150">
    <w:abstractNumId w:val="6"/>
  </w:num>
  <w:num w:numId="40" w16cid:durableId="207572258">
    <w:abstractNumId w:val="5"/>
  </w:num>
  <w:num w:numId="41" w16cid:durableId="1578981426">
    <w:abstractNumId w:val="4"/>
  </w:num>
  <w:num w:numId="42" w16cid:durableId="145170563">
    <w:abstractNumId w:val="27"/>
  </w:num>
  <w:num w:numId="43" w16cid:durableId="112486449">
    <w:abstractNumId w:val="24"/>
  </w:num>
  <w:num w:numId="44" w16cid:durableId="2133208314">
    <w:abstractNumId w:val="38"/>
  </w:num>
  <w:num w:numId="45" w16cid:durableId="63912984">
    <w:abstractNumId w:val="14"/>
  </w:num>
  <w:num w:numId="46" w16cid:durableId="862740821">
    <w:abstractNumId w:val="22"/>
  </w:num>
  <w:num w:numId="47" w16cid:durableId="759717810">
    <w:abstractNumId w:val="3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93"/>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A3250"/>
    <w:rsid w:val="002B6893"/>
    <w:rsid w:val="002C6634"/>
    <w:rsid w:val="002D7D46"/>
    <w:rsid w:val="002F038B"/>
    <w:rsid w:val="003021FD"/>
    <w:rsid w:val="00310160"/>
    <w:rsid w:val="00310516"/>
    <w:rsid w:val="0031563E"/>
    <w:rsid w:val="0034172E"/>
    <w:rsid w:val="0037071E"/>
    <w:rsid w:val="003E018B"/>
    <w:rsid w:val="003E32B9"/>
    <w:rsid w:val="003F1870"/>
    <w:rsid w:val="00407333"/>
    <w:rsid w:val="0040782E"/>
    <w:rsid w:val="004202D8"/>
    <w:rsid w:val="004206A2"/>
    <w:rsid w:val="0043666E"/>
    <w:rsid w:val="00436B90"/>
    <w:rsid w:val="00441993"/>
    <w:rsid w:val="00454074"/>
    <w:rsid w:val="004C6BBA"/>
    <w:rsid w:val="004D08EE"/>
    <w:rsid w:val="004D5266"/>
    <w:rsid w:val="00505421"/>
    <w:rsid w:val="0052224B"/>
    <w:rsid w:val="00527A92"/>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211A1"/>
    <w:rsid w:val="007404F2"/>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5B65"/>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659BD"/>
    <w:rsid w:val="00C90570"/>
    <w:rsid w:val="00CB712D"/>
    <w:rsid w:val="00CD1A2D"/>
    <w:rsid w:val="00D14587"/>
    <w:rsid w:val="00D15AE6"/>
    <w:rsid w:val="00D160DD"/>
    <w:rsid w:val="00D174BC"/>
    <w:rsid w:val="00D275C6"/>
    <w:rsid w:val="00D405C9"/>
    <w:rsid w:val="00D64B85"/>
    <w:rsid w:val="00D64F19"/>
    <w:rsid w:val="00D73E44"/>
    <w:rsid w:val="00D82BEB"/>
    <w:rsid w:val="00D97A29"/>
    <w:rsid w:val="00DB1DCD"/>
    <w:rsid w:val="00DF3D61"/>
    <w:rsid w:val="00E015B8"/>
    <w:rsid w:val="00E1012A"/>
    <w:rsid w:val="00E12AE5"/>
    <w:rsid w:val="00E416AC"/>
    <w:rsid w:val="00E41BC2"/>
    <w:rsid w:val="00E52B61"/>
    <w:rsid w:val="00E61B66"/>
    <w:rsid w:val="00E658ED"/>
    <w:rsid w:val="00E81328"/>
    <w:rsid w:val="00E96321"/>
    <w:rsid w:val="00EC1BEC"/>
    <w:rsid w:val="00EC677D"/>
    <w:rsid w:val="00ED6F41"/>
    <w:rsid w:val="00ED6F46"/>
    <w:rsid w:val="00EE16F0"/>
    <w:rsid w:val="00EE431D"/>
    <w:rsid w:val="00EE4EC4"/>
    <w:rsid w:val="00EE55F0"/>
    <w:rsid w:val="00F1003D"/>
    <w:rsid w:val="00F32E5E"/>
    <w:rsid w:val="00F419CA"/>
    <w:rsid w:val="00F512A6"/>
    <w:rsid w:val="00F664DF"/>
    <w:rsid w:val="00F93513"/>
    <w:rsid w:val="00F93667"/>
    <w:rsid w:val="00FA3FDF"/>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15E29A"/>
  <w15:docId w15:val="{80B2916A-4830-4703-8718-378FF553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667"/>
    <w:rPr>
      <w:rFonts w:ascii="Arial" w:hAnsi="Arial"/>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527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c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microsoft.com/en-us/dotnet/cshar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Autre\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6C3F7A66-EDE3-46FD-83EB-3C265E5D26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m-proj-rapport.dotx</Template>
  <TotalTime>75</TotalTime>
  <Pages>5</Pages>
  <Words>1487</Words>
  <Characters>8179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9647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Gillian L' Horset</dc:creator>
  <cp:lastModifiedBy>Gillian L' Horset</cp:lastModifiedBy>
  <cp:revision>5</cp:revision>
  <cp:lastPrinted>2009-09-04T13:21:00Z</cp:lastPrinted>
  <dcterms:created xsi:type="dcterms:W3CDTF">2025-10-29T14:07:00Z</dcterms:created>
  <dcterms:modified xsi:type="dcterms:W3CDTF">2025-10-29T15:32:00Z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